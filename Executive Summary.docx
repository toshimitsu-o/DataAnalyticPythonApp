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7415330F" w14:textId="25B091DA" w:rsidR="009000CE" w:rsidRDefault="00ED34AE" w:rsidP="00ED34AE">
                <w:pPr>
                  <w:pStyle w:val="Title"/>
                </w:pPr>
                <w:r>
                  <w:t>&lt;PROJECT NAME&gt;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517C4DA1" w:rsidR="009000CE" w:rsidRDefault="00AE0CAF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D34AE">
                  <w:t>Group Member Names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777777" w:rsidR="009000CE" w:rsidRDefault="00AE0CAF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4AA9">
                  <w:t>Date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EndPr/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  <w:bookmarkStart w:id="0" w:name="_GoBack"/>
      <w:bookmarkEnd w:id="0"/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B7789" w14:textId="77777777" w:rsidR="00AE0CAF" w:rsidRDefault="00AE0CAF">
      <w:pPr>
        <w:spacing w:after="0" w:line="240" w:lineRule="auto"/>
      </w:pPr>
      <w:r>
        <w:separator/>
      </w:r>
    </w:p>
  </w:endnote>
  <w:endnote w:type="continuationSeparator" w:id="0">
    <w:p w14:paraId="2D9DDC38" w14:textId="77777777" w:rsidR="00AE0CAF" w:rsidRDefault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2C53F" w14:textId="77777777" w:rsidR="009000CE" w:rsidRDefault="00AE0CAF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26B6EA76" w:rsidR="009000CE" w:rsidRDefault="00AE0CAF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D34AE">
                <w:t>&lt;PROJECT NAME&gt;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D34AE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Group Member Names</w:t>
              </w:r>
            </w:sdtContent>
          </w:sdt>
        </w:p>
      </w:tc>
      <w:tc>
        <w:tcPr>
          <w:tcW w:w="4675" w:type="dxa"/>
        </w:tcPr>
        <w:p w14:paraId="66753B50" w14:textId="3A0C0BDC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DD0ACF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08C52" w14:textId="31EC9037" w:rsidR="009000CE" w:rsidRDefault="00AE0CAF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D34AE">
          <w:t>&lt;PROJECT NAME&gt;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D34A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Group Member Names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53AAA" w14:textId="77777777" w:rsidR="00AE0CAF" w:rsidRDefault="00AE0CAF">
      <w:pPr>
        <w:spacing w:after="0" w:line="240" w:lineRule="auto"/>
      </w:pPr>
      <w:r>
        <w:separator/>
      </w:r>
    </w:p>
  </w:footnote>
  <w:footnote w:type="continuationSeparator" w:id="0">
    <w:p w14:paraId="1894B6C8" w14:textId="77777777" w:rsidR="00AE0CAF" w:rsidRDefault="00AE0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A9"/>
    <w:rsid w:val="00184AA9"/>
    <w:rsid w:val="002D4235"/>
    <w:rsid w:val="009000CE"/>
    <w:rsid w:val="0097144C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93"/>
    <w:rsid w:val="0015183A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1EAD21E2A345D992C2D941B0439644">
    <w:name w:val="BB1EAD21E2A345D992C2D941B0439644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C8CBC3EDE844106AE9A761BFC434C47">
    <w:name w:val="5C8CBC3EDE844106AE9A761BFC434C47"/>
  </w:style>
  <w:style w:type="paragraph" w:customStyle="1" w:styleId="559836C371A8476EB4033E4A51528256">
    <w:name w:val="559836C371A8476EB4033E4A51528256"/>
  </w:style>
  <w:style w:type="paragraph" w:customStyle="1" w:styleId="AC44F129680C40FEA4EAE9BD097C901E">
    <w:name w:val="AC44F129680C40FEA4EAE9BD097C901E"/>
  </w:style>
  <w:style w:type="paragraph" w:customStyle="1" w:styleId="6B0ABF4BFC1C44EB8C4B9B7E0FEA470D">
    <w:name w:val="6B0ABF4BFC1C44EB8C4B9B7E0FEA470D"/>
  </w:style>
  <w:style w:type="paragraph" w:customStyle="1" w:styleId="F6BC1F9D3453440B9C01C93B71CA9D15">
    <w:name w:val="F6BC1F9D3453440B9C01C93B71CA9D15"/>
  </w:style>
  <w:style w:type="paragraph" w:customStyle="1" w:styleId="65221059E77E4A8CB0E82EC2C127A1FB">
    <w:name w:val="65221059E77E4A8CB0E82EC2C127A1FB"/>
  </w:style>
  <w:style w:type="paragraph" w:customStyle="1" w:styleId="E964FCC9678F46F7A03359908C555F1F">
    <w:name w:val="E964FCC9678F46F7A03359908C555F1F"/>
  </w:style>
  <w:style w:type="paragraph" w:customStyle="1" w:styleId="A7CADBE67D1D49BDA86045BA1B892732">
    <w:name w:val="A7CADBE67D1D49BDA86045BA1B892732"/>
  </w:style>
  <w:style w:type="paragraph" w:customStyle="1" w:styleId="860C878C0C38416C893A4D0F74EEAF41">
    <w:name w:val="860C878C0C38416C893A4D0F74EEAF41"/>
  </w:style>
  <w:style w:type="paragraph" w:customStyle="1" w:styleId="1D6CD26D88BC46519A736B8046733A77">
    <w:name w:val="1D6CD26D88BC46519A736B8046733A77"/>
  </w:style>
  <w:style w:type="paragraph" w:customStyle="1" w:styleId="9FF8AC9E49F045C1B915CEDEBB3F111A">
    <w:name w:val="9FF8AC9E49F045C1B915CEDEBB3F111A"/>
  </w:style>
  <w:style w:type="paragraph" w:customStyle="1" w:styleId="1C14075420384E2DB28C68D0EEB740C3">
    <w:name w:val="1C14075420384E2DB28C68D0EEB740C3"/>
  </w:style>
  <w:style w:type="paragraph" w:customStyle="1" w:styleId="05B14B54B0EB4D6AAFBC73AE2DF6B852">
    <w:name w:val="05B14B54B0EB4D6AAFBC73AE2DF6B852"/>
  </w:style>
  <w:style w:type="paragraph" w:customStyle="1" w:styleId="D18C7A06B1F24374B27B66B4EBD2D491">
    <w:name w:val="D18C7A06B1F24374B27B66B4EBD2D491"/>
  </w:style>
  <w:style w:type="paragraph" w:customStyle="1" w:styleId="C3AA25D3127541B683ACE4874D94ABBD">
    <w:name w:val="C3AA25D3127541B683ACE4874D94ABBD"/>
  </w:style>
  <w:style w:type="paragraph" w:customStyle="1" w:styleId="4FB63258CE204C23992BDA20315D9A27">
    <w:name w:val="4FB63258CE204C23992BDA20315D9A27"/>
  </w:style>
  <w:style w:type="paragraph" w:customStyle="1" w:styleId="821FC8C7E4BA424186A12D62EDEFE2C4">
    <w:name w:val="821FC8C7E4BA424186A12D62EDEFE2C4"/>
  </w:style>
  <w:style w:type="paragraph" w:customStyle="1" w:styleId="C45DCD23BB364477B80E906F3B6E948A">
    <w:name w:val="C45DCD23BB364477B80E906F3B6E948A"/>
  </w:style>
  <w:style w:type="paragraph" w:customStyle="1" w:styleId="AB8920D6C28A4F1EAA1C7BB6221A52D1">
    <w:name w:val="AB8920D6C28A4F1EAA1C7BB6221A52D1"/>
  </w:style>
  <w:style w:type="paragraph" w:customStyle="1" w:styleId="B889BDEE47C94F789CC85D6BCB49F817">
    <w:name w:val="B889BDEE47C94F789CC85D6BCB49F817"/>
  </w:style>
  <w:style w:type="paragraph" w:customStyle="1" w:styleId="259C9B151D674A7F899BDCF47DD1384B">
    <w:name w:val="259C9B151D674A7F899BDCF47DD1384B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8491B1E7C9340AA6C1A201E2E1954" ma:contentTypeVersion="8" ma:contentTypeDescription="Create a new document." ma:contentTypeScope="" ma:versionID="08334ad3827df19e88ea5eb849f9f62d">
  <xsd:schema xmlns:xsd="http://www.w3.org/2001/XMLSchema" xmlns:xs="http://www.w3.org/2001/XMLSchema" xmlns:p="http://schemas.microsoft.com/office/2006/metadata/properties" xmlns:ns2="6df274e3-23b4-4b80-84e4-56bc22e209d4" xmlns:ns3="2ea5f775-ed24-46bc-9f18-67083e4aa040" targetNamespace="http://schemas.microsoft.com/office/2006/metadata/properties" ma:root="true" ma:fieldsID="c22eaa7da7d9e098f79b657f8a7b7bb5" ns2:_="" ns3:_="">
    <xsd:import namespace="6df274e3-23b4-4b80-84e4-56bc22e209d4"/>
    <xsd:import namespace="2ea5f775-ed24-46bc-9f18-67083e4aa0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274e3-23b4-4b80-84e4-56bc22e209d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5f775-ed24-46bc-9f18-67083e4aa0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f7f4ac4-828a-4f12-a89d-bef5d01387eb}" ma:internalName="TaxCatchAll" ma:showField="CatchAllData" ma:web="2ea5f775-ed24-46bc-9f18-67083e4aa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f274e3-23b4-4b80-84e4-56bc22e209d4">
      <Terms xmlns="http://schemas.microsoft.com/office/infopath/2007/PartnerControls"/>
    </lcf76f155ced4ddcb4097134ff3c332f>
    <TaxCatchAll xmlns="2ea5f775-ed24-46bc-9f18-67083e4aa040" xsi:nil="true"/>
  </documentManagement>
</p:properties>
</file>

<file path=customXml/itemProps1.xml><?xml version="1.0" encoding="utf-8"?>
<ds:datastoreItem xmlns:ds="http://schemas.openxmlformats.org/officeDocument/2006/customXml" ds:itemID="{F9E2D86D-7EDB-43E1-BA89-A687BADC5577}"/>
</file>

<file path=customXml/itemProps2.xml><?xml version="1.0" encoding="utf-8"?>
<ds:datastoreItem xmlns:ds="http://schemas.openxmlformats.org/officeDocument/2006/customXml" ds:itemID="{845A1088-8F5B-48C7-9126-D9E203A8CF79}"/>
</file>

<file path=customXml/itemProps3.xml><?xml version="1.0" encoding="utf-8"?>
<ds:datastoreItem xmlns:ds="http://schemas.openxmlformats.org/officeDocument/2006/customXml" ds:itemID="{BD2DA1F9-695B-43D1-9C46-CB2328611813}"/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25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 Executive Summary</dc:title>
  <dc:creator>Group Member Names</dc:creator>
  <cp:keywords/>
  <cp:lastModifiedBy>Gervase Tuxworth</cp:lastModifiedBy>
  <cp:revision>5</cp:revision>
  <dcterms:created xsi:type="dcterms:W3CDTF">2017-08-28T03:16:00Z</dcterms:created>
  <dcterms:modified xsi:type="dcterms:W3CDTF">2020-09-07T02:06:00Z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  <property fmtid="{D5CDD505-2E9C-101B-9397-08002B2CF9AE}" pid="3" name="ContentTypeId">
    <vt:lpwstr>0x01010025C8491B1E7C9340AA6C1A201E2E1954</vt:lpwstr>
  </property>
</Properties>
</file>